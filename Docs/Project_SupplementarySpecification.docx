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6E68A3">
      <w:pPr>
        <w:pStyle w:val="Title"/>
        <w:jc w:val="right"/>
        <w:rPr>
          <w:rFonts w:ascii="Times New Roman" w:hAnsi="Times New Roman"/>
        </w:rPr>
      </w:pPr>
      <w:r>
        <w:t>State-Machine Configurator</w:t>
      </w:r>
    </w:p>
    <w:p w:rsidR="00E421C6" w:rsidRPr="00400EB4" w:rsidRDefault="00DB73B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6E68A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6E68A3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E421C6" w:rsidRPr="00400EB4" w:rsidRDefault="006E68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6E68A3">
            <w:pPr>
              <w:pStyle w:val="Tabletext"/>
            </w:pPr>
            <w:proofErr w:type="spellStart"/>
            <w:r>
              <w:t>Sas</w:t>
            </w:r>
            <w:proofErr w:type="spellEnd"/>
            <w:r>
              <w:t xml:space="preserve"> Cosmin Andrei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DB73B2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B73B2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DB73B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B73B2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B73B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B73B2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B73B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B73B2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B73B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B73B2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B73B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B73B2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B73B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B73B2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B73B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B73B2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DB73B2">
        <w:lastRenderedPageBreak/>
        <w:fldChar w:fldCharType="begin"/>
      </w:r>
      <w:r w:rsidR="00DB73B2">
        <w:instrText xml:space="preserve"> TITLE  \* MERGEFORMAT </w:instrText>
      </w:r>
      <w:r w:rsidR="00DB73B2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DB73B2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D64E8" w:rsidP="001C12A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:rsidR="00E421C6" w:rsidRPr="00400EB4" w:rsidRDefault="00AD64E8" w:rsidP="001C12A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1C12A4">
      <w:pPr>
        <w:pStyle w:val="InfoBlue"/>
      </w:pPr>
      <w:proofErr w:type="gramStart"/>
      <w:r w:rsidRPr="00400EB4">
        <w:t>Legal and regulatory requirements, including application standards.</w:t>
      </w:r>
      <w:proofErr w:type="gramEnd"/>
      <w:r w:rsidRPr="00400EB4">
        <w:t xml:space="preserve"> </w:t>
      </w:r>
    </w:p>
    <w:p w:rsidR="00E421C6" w:rsidRPr="00400EB4" w:rsidRDefault="00AD64E8" w:rsidP="001C12A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:rsidR="00E421C6" w:rsidRDefault="00AD64E8" w:rsidP="001C12A4">
      <w:pPr>
        <w:pStyle w:val="InfoBlue"/>
      </w:pPr>
      <w:proofErr w:type="gramStart"/>
      <w:r w:rsidRPr="00400EB4">
        <w:t>Other requirements such as operating systems and environments, compatibility requirements, and design constraints.]</w:t>
      </w:r>
      <w:proofErr w:type="gramEnd"/>
    </w:p>
    <w:p w:rsidR="006E68A3" w:rsidRDefault="006E68A3" w:rsidP="006E68A3">
      <w:pPr>
        <w:pStyle w:val="BodyText"/>
      </w:pPr>
      <w:r>
        <w:t>The platform should not have any legal constraints, being a simple IDE.</w:t>
      </w:r>
    </w:p>
    <w:p w:rsidR="006E68A3" w:rsidRDefault="006E68A3" w:rsidP="006E68A3">
      <w:pPr>
        <w:pStyle w:val="BodyText"/>
      </w:pPr>
      <w:r>
        <w:t xml:space="preserve">The code generated is not supposed to be the most optimal one because that would require human </w:t>
      </w:r>
      <w:r w:rsidR="00FD2CE6">
        <w:t>logic (Maybe an AI could help with that). The reliability and usability is given by the nature of the task the platform will do.</w:t>
      </w:r>
    </w:p>
    <w:p w:rsidR="00FD2CE6" w:rsidRPr="006E68A3" w:rsidRDefault="00FD2CE6" w:rsidP="006E68A3">
      <w:pPr>
        <w:pStyle w:val="BodyText"/>
      </w:pPr>
      <w:r>
        <w:t>It will on any OS that is compatible with Python.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Pr="00DB73B2" w:rsidRDefault="0040432F" w:rsidP="0040432F">
      <w:pPr>
        <w:ind w:firstLine="720"/>
        <w:rPr>
          <w:i/>
          <w:color w:val="C0504D"/>
        </w:rPr>
      </w:pPr>
      <w:r w:rsidRPr="00DB73B2">
        <w:rPr>
          <w:i/>
          <w:color w:val="C0504D"/>
        </w:rPr>
        <w:t>[Define system quality attributes in terms of scenarios according to the following template: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Quality attribute definition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Source of stimulus: the entity (human or another system) that generated the stimulus or event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Stimulus: a condition that determines a reaction of the system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Environment: the current condition of the system when the stimulus arrives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Artifact: is a component that reacts to the stimulus. It may be the whole system or some pieces of it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Response: the activity determined by the arrival of the stimulus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Response measure: the quantifiable indication of the response</w:t>
      </w:r>
    </w:p>
    <w:p w:rsidR="0040432F" w:rsidRPr="00DB73B2" w:rsidRDefault="0040432F" w:rsidP="0040432F">
      <w:pPr>
        <w:numPr>
          <w:ilvl w:val="0"/>
          <w:numId w:val="23"/>
        </w:numPr>
        <w:rPr>
          <w:i/>
          <w:color w:val="C0504D"/>
        </w:rPr>
      </w:pPr>
      <w:r w:rsidRPr="00DB73B2">
        <w:rPr>
          <w:i/>
          <w:color w:val="C0504D"/>
        </w:rPr>
        <w:t>Tactics</w:t>
      </w:r>
    </w:p>
    <w:p w:rsidR="00FD2CE6" w:rsidRPr="00DB73B2" w:rsidRDefault="0040432F" w:rsidP="00FD2CE6">
      <w:pPr>
        <w:ind w:firstLine="720"/>
        <w:rPr>
          <w:i/>
          <w:color w:val="C0504D"/>
        </w:rPr>
      </w:pPr>
      <w:r w:rsidRPr="00DB73B2">
        <w:rPr>
          <w:i/>
          <w:color w:val="C0504D"/>
        </w:rPr>
        <w:t>]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FD2CE6" w:rsidRPr="00FD2CE6" w:rsidRDefault="00FD2CE6" w:rsidP="00FD2CE6">
      <w:pPr>
        <w:ind w:left="720"/>
      </w:pPr>
      <w:r>
        <w:t>I see the platform as a free Development tool.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FD2CE6" w:rsidRDefault="00FD2CE6" w:rsidP="00FD2CE6">
      <w:pPr>
        <w:ind w:left="720"/>
      </w:pPr>
      <w:r>
        <w:t>The performance of the platform should be good, the only thing that could drag it down would be the animation of the graphical interface but I think that could be solved using the graphic card.</w:t>
      </w:r>
    </w:p>
    <w:p w:rsidR="00FD2CE6" w:rsidRPr="00FD2CE6" w:rsidRDefault="00FD2CE6" w:rsidP="00FD2CE6">
      <w:pPr>
        <w:ind w:left="720"/>
      </w:pPr>
      <w:r>
        <w:t xml:space="preserve">Talking about the performance of the generated code, it will be a “case”-based C Code. </w:t>
      </w:r>
      <w:proofErr w:type="gramStart"/>
      <w:r>
        <w:t>It’s</w:t>
      </w:r>
      <w:proofErr w:type="gramEnd"/>
      <w:r>
        <w:t xml:space="preserve"> performance will not be the greatest.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FD2CE6" w:rsidRPr="00FD2CE6" w:rsidRDefault="00FD2CE6" w:rsidP="00FD2CE6">
      <w:pPr>
        <w:ind w:left="720"/>
      </w:pPr>
      <w:r>
        <w:t>-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FD2CE6" w:rsidRPr="00FD2CE6" w:rsidRDefault="00FD2CE6" w:rsidP="00FD2CE6">
      <w:pPr>
        <w:ind w:left="720"/>
      </w:pPr>
      <w:r>
        <w:t xml:space="preserve">I plan on implementing a function that will allow the user to visualize the flow into the state-machine. That could be one option of testing it. The other option is just running the generated code.  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Pr="00400EB4" w:rsidRDefault="00446D74" w:rsidP="00FD2CE6">
      <w:pPr>
        <w:ind w:left="720"/>
      </w:pPr>
      <w:r>
        <w:t xml:space="preserve">I could say this is the strongest feature of the project. It gives the possibility of developing C code to everyone without even knowing C.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lastRenderedPageBreak/>
        <w:t>Design Constraints</w:t>
      </w:r>
      <w:bookmarkEnd w:id="9"/>
    </w:p>
    <w:p w:rsidR="00921E0D" w:rsidRDefault="00446D74">
      <w:pPr>
        <w:pStyle w:val="BodyText"/>
      </w:pPr>
      <w:r>
        <w:t>The application will be made in Python 2.7.</w:t>
      </w:r>
    </w:p>
    <w:p w:rsidR="00446D74" w:rsidRDefault="00446D74" w:rsidP="00446D74">
      <w:pPr>
        <w:pStyle w:val="BodyText"/>
      </w:pPr>
      <w:r>
        <w:t xml:space="preserve">I will use the following modules: </w:t>
      </w:r>
      <w:r>
        <w:tab/>
        <w:t xml:space="preserve">- </w:t>
      </w:r>
      <w:proofErr w:type="spellStart"/>
      <w:r>
        <w:t>pygame</w:t>
      </w:r>
      <w:proofErr w:type="spellEnd"/>
      <w:r>
        <w:t xml:space="preserve"> </w:t>
      </w:r>
      <w:proofErr w:type="gramStart"/>
      <w:r>
        <w:t>( for</w:t>
      </w:r>
      <w:proofErr w:type="gramEnd"/>
      <w:r>
        <w:t xml:space="preserve"> the graphical representation )</w:t>
      </w:r>
    </w:p>
    <w:p w:rsidR="00446D74" w:rsidRDefault="00446D74" w:rsidP="00446D74">
      <w:pPr>
        <w:pStyle w:val="BodyText"/>
      </w:pPr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tkinter</w:t>
      </w:r>
      <w:proofErr w:type="spellEnd"/>
      <w:proofErr w:type="gramEnd"/>
      <w:r>
        <w:t xml:space="preserve"> ( for data related operations )</w:t>
      </w:r>
    </w:p>
    <w:p w:rsidR="00446D74" w:rsidRDefault="00446D74" w:rsidP="00446D74">
      <w:pPr>
        <w:pStyle w:val="BodyText"/>
      </w:pPr>
      <w:r>
        <w:tab/>
      </w:r>
      <w:r>
        <w:tab/>
      </w:r>
      <w:r>
        <w:tab/>
      </w:r>
      <w:r>
        <w:tab/>
        <w:t>- [</w:t>
      </w:r>
      <w:proofErr w:type="spellStart"/>
      <w:r>
        <w:t>numpy</w:t>
      </w:r>
      <w:proofErr w:type="spellEnd"/>
      <w:r>
        <w:t xml:space="preserve"> </w:t>
      </w:r>
      <w:proofErr w:type="gramStart"/>
      <w:r>
        <w:t>( for</w:t>
      </w:r>
      <w:proofErr w:type="gramEnd"/>
      <w:r>
        <w:t xml:space="preserve"> number processing )]</w:t>
      </w:r>
    </w:p>
    <w:p w:rsidR="00446D74" w:rsidRPr="00400EB4" w:rsidRDefault="00446D74" w:rsidP="00446D74">
      <w:pPr>
        <w:pStyle w:val="BodyText"/>
      </w:pPr>
      <w:bookmarkStart w:id="10" w:name="_GoBack"/>
      <w:bookmarkEnd w:id="10"/>
    </w:p>
    <w:sectPr w:rsidR="00446D74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3B2" w:rsidRDefault="00DB73B2">
      <w:pPr>
        <w:spacing w:line="240" w:lineRule="auto"/>
      </w:pPr>
      <w:r>
        <w:separator/>
      </w:r>
    </w:p>
  </w:endnote>
  <w:endnote w:type="continuationSeparator" w:id="0">
    <w:p w:rsidR="00DB73B2" w:rsidRDefault="00DB7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DB73B2">
            <w:fldChar w:fldCharType="begin"/>
          </w:r>
          <w:r w:rsidR="00DB73B2">
            <w:instrText xml:space="preserve"> DOCPROPERTY "Company"  \* MERGEFORMAT </w:instrText>
          </w:r>
          <w:r w:rsidR="00DB73B2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DB73B2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6E68A3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46D74">
            <w:rPr>
              <w:rStyle w:val="PageNumber"/>
              <w:noProof/>
            </w:rPr>
            <w:t>5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3B2" w:rsidRDefault="00DB73B2">
      <w:pPr>
        <w:spacing w:line="240" w:lineRule="auto"/>
      </w:pPr>
      <w:r>
        <w:separator/>
      </w:r>
    </w:p>
  </w:footnote>
  <w:footnote w:type="continuationSeparator" w:id="0">
    <w:p w:rsidR="00DB73B2" w:rsidRDefault="00DB7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6E68A3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Sas</w:t>
    </w:r>
    <w:proofErr w:type="spellEnd"/>
    <w:r>
      <w:rPr>
        <w:rFonts w:ascii="Arial" w:hAnsi="Arial"/>
        <w:b/>
        <w:sz w:val="36"/>
      </w:rPr>
      <w:t xml:space="preserve"> Cosmin Andrei</w:t>
    </w:r>
  </w:p>
  <w:p w:rsidR="00697B53" w:rsidRDefault="006E68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6E68A3" w:rsidP="006E68A3">
          <w:r>
            <w:t>State-Machine Configurator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6E68A3">
            <w:t xml:space="preserve"> 1.0</w:t>
          </w:r>
        </w:p>
      </w:tc>
    </w:tr>
    <w:tr w:rsidR="00E421C6">
      <w:tc>
        <w:tcPr>
          <w:tcW w:w="6379" w:type="dxa"/>
        </w:tcPr>
        <w:p w:rsidR="00E421C6" w:rsidRDefault="00DB73B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6E68A3">
          <w:r>
            <w:t xml:space="preserve">  Date: </w:t>
          </w:r>
          <w:r w:rsidR="006E68A3">
            <w:t>18.03.2020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400EB4"/>
    <w:rsid w:val="0040432F"/>
    <w:rsid w:val="00446D74"/>
    <w:rsid w:val="00697B53"/>
    <w:rsid w:val="006E68A3"/>
    <w:rsid w:val="007A32FC"/>
    <w:rsid w:val="008421A9"/>
    <w:rsid w:val="00921E0D"/>
    <w:rsid w:val="00AD64E8"/>
    <w:rsid w:val="00BA055D"/>
    <w:rsid w:val="00DB73B2"/>
    <w:rsid w:val="00E421C6"/>
    <w:rsid w:val="00EE5133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64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Andrei</cp:lastModifiedBy>
  <cp:revision>6</cp:revision>
  <cp:lastPrinted>1900-12-31T22:00:00Z</cp:lastPrinted>
  <dcterms:created xsi:type="dcterms:W3CDTF">2010-02-24T09:18:00Z</dcterms:created>
  <dcterms:modified xsi:type="dcterms:W3CDTF">2020-03-18T11:17:00Z</dcterms:modified>
</cp:coreProperties>
</file>